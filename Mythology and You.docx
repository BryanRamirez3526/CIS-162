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ED6C" w14:textId="0C85A6A4" w:rsidR="00F9444C" w:rsidRDefault="00CE2B76">
      <w:pPr>
        <w:pStyle w:val="NoSpacing"/>
      </w:pPr>
      <w:r>
        <w:t>Bryan Ramirez</w:t>
      </w:r>
    </w:p>
    <w:p w14:paraId="4ADE1F60" w14:textId="27EFCADB" w:rsidR="00E614DD" w:rsidRDefault="001A77C8">
      <w:pPr>
        <w:pStyle w:val="NoSpacing"/>
      </w:pPr>
      <w:r>
        <w:t xml:space="preserve">Professor </w:t>
      </w:r>
      <w:r w:rsidRPr="001A77C8">
        <w:t>Roni Allen</w:t>
      </w:r>
    </w:p>
    <w:p w14:paraId="4666893B" w14:textId="62059B78" w:rsidR="00E614DD" w:rsidRDefault="00B33D92">
      <w:pPr>
        <w:pStyle w:val="NoSpacing"/>
      </w:pPr>
      <w:r w:rsidRPr="00B33D92">
        <w:t>CIS162-2432</w:t>
      </w:r>
      <w:r>
        <w:t>1</w:t>
      </w:r>
    </w:p>
    <w:p w14:paraId="66AB70BA" w14:textId="01B38736" w:rsidR="00E614DD" w:rsidRDefault="00CE2B76">
      <w:pPr>
        <w:pStyle w:val="NoSpacing"/>
      </w:pPr>
      <w:r>
        <w:t>11/19/2021</w:t>
      </w:r>
    </w:p>
    <w:p w14:paraId="5A1076AC" w14:textId="6CFDD22A" w:rsidR="00E614DD" w:rsidRDefault="00261A03">
      <w:pPr>
        <w:pStyle w:val="Title"/>
      </w:pPr>
      <w:r>
        <w:t>Mythology and You</w:t>
      </w:r>
    </w:p>
    <w:p w14:paraId="300ECC4F" w14:textId="311ED5C4" w:rsidR="003843A8" w:rsidRDefault="003843A8" w:rsidP="003843A8">
      <w:r>
        <w:tab/>
        <w:t>Mythology and You</w:t>
      </w:r>
      <w:r w:rsidR="00127136">
        <w:t xml:space="preserve"> will be a</w:t>
      </w:r>
      <w:r w:rsidR="003E71EB">
        <w:t>n introductory website into the mythologies of the world</w:t>
      </w:r>
      <w:r w:rsidR="00873FB6">
        <w:t xml:space="preserve"> however for the purposes of this assignment I will only be focusing on four different pantheons</w:t>
      </w:r>
      <w:r w:rsidR="00C32379">
        <w:t>. The four pages will include</w:t>
      </w:r>
      <w:r w:rsidR="003E71EB">
        <w:t xml:space="preserve"> Nordic mythos</w:t>
      </w:r>
      <w:r w:rsidR="00F33A16">
        <w:t>, Greek mythos, Egyptian mythos, and Aztec mythos</w:t>
      </w:r>
      <w:r w:rsidR="00D83875">
        <w:t xml:space="preserve">. The individual pages will include </w:t>
      </w:r>
      <w:r w:rsidR="00953882">
        <w:t xml:space="preserve">a picture of the ruling God of said pantheon as well as the </w:t>
      </w:r>
      <w:r w:rsidR="007D195D">
        <w:t>story as to how the world came to be from the perspective of these mythologies.</w:t>
      </w:r>
      <w:r w:rsidR="00303719">
        <w:t xml:space="preserve"> It will also include </w:t>
      </w:r>
      <w:r w:rsidR="000A5621">
        <w:t xml:space="preserve">external links to other resources about </w:t>
      </w:r>
      <w:r w:rsidR="00EE451B">
        <w:t>said subject. The goal of this website will be to give a ge</w:t>
      </w:r>
      <w:r w:rsidR="006B1FF0">
        <w:t xml:space="preserve">neral understanding of these mythologies and help gain further interest about </w:t>
      </w:r>
      <w:r w:rsidR="00515696">
        <w:t>different cultures and mythologies from around the world.</w:t>
      </w:r>
    </w:p>
    <w:p w14:paraId="6BAE8529" w14:textId="77777777" w:rsidR="00C50119" w:rsidRDefault="00C50119" w:rsidP="003843A8"/>
    <w:p w14:paraId="65D1C4D0" w14:textId="77777777" w:rsidR="00C50119" w:rsidRDefault="00C50119" w:rsidP="003843A8"/>
    <w:p w14:paraId="10BA3983" w14:textId="3B172786" w:rsidR="00C50119" w:rsidRPr="003843A8" w:rsidRDefault="00C50119" w:rsidP="003843A8">
      <w:r w:rsidRPr="00C50119">
        <w:rPr>
          <w:noProof/>
        </w:rPr>
        <w:lastRenderedPageBreak/>
        <w:drawing>
          <wp:inline distT="0" distB="0" distL="0" distR="0" wp14:anchorId="0254090A" wp14:editId="199B0A67">
            <wp:extent cx="5943600" cy="5396230"/>
            <wp:effectExtent l="0" t="0" r="0" b="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119" w:rsidRPr="003843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1376A" w14:textId="77777777" w:rsidR="00261A03" w:rsidRDefault="00261A03">
      <w:pPr>
        <w:spacing w:line="240" w:lineRule="auto"/>
      </w:pPr>
      <w:r>
        <w:separator/>
      </w:r>
    </w:p>
  </w:endnote>
  <w:endnote w:type="continuationSeparator" w:id="0">
    <w:p w14:paraId="71E6D5CF" w14:textId="77777777" w:rsidR="00261A03" w:rsidRDefault="00261A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FA8BD" w14:textId="77777777" w:rsidR="00C50119" w:rsidRDefault="00C501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232DB" w14:textId="77777777" w:rsidR="00C50119" w:rsidRDefault="00C501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228E6" w14:textId="77777777" w:rsidR="00C50119" w:rsidRDefault="00C50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9B31E" w14:textId="77777777" w:rsidR="00261A03" w:rsidRDefault="00261A03">
      <w:pPr>
        <w:spacing w:line="240" w:lineRule="auto"/>
      </w:pPr>
      <w:r>
        <w:separator/>
      </w:r>
    </w:p>
  </w:footnote>
  <w:footnote w:type="continuationSeparator" w:id="0">
    <w:p w14:paraId="5D08D6EC" w14:textId="77777777" w:rsidR="00261A03" w:rsidRDefault="00261A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124F" w14:textId="77777777" w:rsidR="00C50119" w:rsidRDefault="00C501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44D18" w14:textId="3D3AA86F" w:rsidR="00E614DD" w:rsidRDefault="00C50119">
    <w:pPr>
      <w:pStyle w:val="Header"/>
    </w:pPr>
    <w:r>
      <w:t>Ramirez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20C0" w14:textId="575E58C5" w:rsidR="00E614DD" w:rsidRDefault="00CE2B76">
    <w:pPr>
      <w:pStyle w:val="Header"/>
    </w:pPr>
    <w:r>
      <w:t>Ramirez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03"/>
    <w:rsid w:val="00040CBB"/>
    <w:rsid w:val="000A5621"/>
    <w:rsid w:val="000B78C8"/>
    <w:rsid w:val="00127136"/>
    <w:rsid w:val="001463B2"/>
    <w:rsid w:val="001A77C8"/>
    <w:rsid w:val="001F62C0"/>
    <w:rsid w:val="00245E02"/>
    <w:rsid w:val="00261A03"/>
    <w:rsid w:val="002A17DF"/>
    <w:rsid w:val="00303719"/>
    <w:rsid w:val="00353B66"/>
    <w:rsid w:val="003843A8"/>
    <w:rsid w:val="003E71EB"/>
    <w:rsid w:val="004A2675"/>
    <w:rsid w:val="004F7139"/>
    <w:rsid w:val="00515696"/>
    <w:rsid w:val="00691EC1"/>
    <w:rsid w:val="006B1FF0"/>
    <w:rsid w:val="007C53FB"/>
    <w:rsid w:val="007D195D"/>
    <w:rsid w:val="00873FB6"/>
    <w:rsid w:val="008B7D18"/>
    <w:rsid w:val="008F1F97"/>
    <w:rsid w:val="008F4052"/>
    <w:rsid w:val="00953882"/>
    <w:rsid w:val="009D4EB3"/>
    <w:rsid w:val="00B13D1B"/>
    <w:rsid w:val="00B33D92"/>
    <w:rsid w:val="00B818DF"/>
    <w:rsid w:val="00C32379"/>
    <w:rsid w:val="00C50119"/>
    <w:rsid w:val="00CE2B76"/>
    <w:rsid w:val="00D52117"/>
    <w:rsid w:val="00D83875"/>
    <w:rsid w:val="00DB0D39"/>
    <w:rsid w:val="00E14005"/>
    <w:rsid w:val="00E614DD"/>
    <w:rsid w:val="00EE451B"/>
    <w:rsid w:val="00F33A16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AEBC7"/>
  <w15:chartTrackingRefBased/>
  <w15:docId w15:val="{2DBF7E1E-E337-4389-9970-D3F9EB7A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atzin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Coatzin</dc:creator>
  <cp:keywords/>
  <dc:description/>
  <cp:lastModifiedBy>Coatzin Ichtaca</cp:lastModifiedBy>
  <cp:revision>2</cp:revision>
  <dcterms:created xsi:type="dcterms:W3CDTF">2021-11-20T00:33:00Z</dcterms:created>
  <dcterms:modified xsi:type="dcterms:W3CDTF">2021-11-20T00:33:00Z</dcterms:modified>
  <cp:version/>
</cp:coreProperties>
</file>